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3784"/>
        <w:gridCol w:w="6738"/>
      </w:tblGrid>
      <w:tr w:rsidR="002C2CDD" w:rsidRPr="002C476A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A3622B" w:rsidRDefault="00FB0EC9" w:rsidP="00A3622B">
            <w:pPr>
              <w:pStyle w:val="Initiales"/>
              <w:rPr>
                <w:color w:val="44546A" w:themeColor="text2"/>
                <w:sz w:val="28"/>
                <w:szCs w:val="28"/>
              </w:rPr>
            </w:pPr>
            <w:r w:rsidRPr="00A3622B">
              <w:rPr>
                <w:noProof/>
                <w:color w:val="4472C4" w:themeColor="accent5"/>
                <w:sz w:val="28"/>
                <w:szCs w:val="28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6C17DEC" wp14:editId="68088F1D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oupe 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angle rouge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ercle rouge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ercle blanc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8500C3" id="Groupe 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">
                      <v:rect id="Rectangle rouge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ercle rouge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ercle blanc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A3622B">
              <w:rPr>
                <w:color w:val="44546A" w:themeColor="text2"/>
                <w:sz w:val="28"/>
                <w:szCs w:val="28"/>
              </w:rPr>
              <w:t>youcode 19/12/20</w:t>
            </w:r>
          </w:p>
          <w:p w:rsidR="00A3622B" w:rsidRPr="00A3622B" w:rsidRDefault="00A3622B" w:rsidP="00A3622B">
            <w:pPr>
              <w:pStyle w:val="Titre3"/>
            </w:pPr>
          </w:p>
          <w:p w:rsidR="00A50939" w:rsidRPr="002C476A" w:rsidRDefault="00DB49E3" w:rsidP="007569C1">
            <w:pPr>
              <w:pStyle w:val="Titre3"/>
            </w:pPr>
            <w:sdt>
              <w:sdtPr>
                <w:alias w:val="Objectif :"/>
                <w:tag w:val="Objectif :"/>
                <w:id w:val="319159961"/>
                <w:placeholder>
                  <w:docPart w:val="ACA6183C014D4E5FB61F0282F3A560DB"/>
                </w:placeholder>
                <w:temporary/>
                <w:showingPlcHdr/>
                <w15:appearance w15:val="hidden"/>
              </w:sdtPr>
              <w:sdtContent>
                <w:r w:rsidR="00E12C60" w:rsidRPr="002C476A">
                  <w:rPr>
                    <w:lang w:bidi="fr-FR"/>
                  </w:rPr>
                  <w:t>Objectif</w:t>
                </w:r>
              </w:sdtContent>
            </w:sdt>
          </w:p>
          <w:p w:rsidR="00A3622B" w:rsidRPr="002C476A" w:rsidRDefault="00A3622B" w:rsidP="00A3622B">
            <w:r>
              <w:t>Reproduire des éléments manqués dans projet site web et application mobile</w:t>
            </w:r>
          </w:p>
          <w:p w:rsidR="002C2CDD" w:rsidRPr="002C476A" w:rsidRDefault="00DB49E3" w:rsidP="007569C1">
            <w:pPr>
              <w:pStyle w:val="Titre3"/>
            </w:pPr>
            <w:sdt>
              <w:sdtPr>
                <w:alias w:val="Compétences :"/>
                <w:tag w:val="Compétences :"/>
                <w:id w:val="1490835561"/>
                <w:placeholder>
                  <w:docPart w:val="D058164D759947B28338723B36B80942"/>
                </w:placeholder>
                <w:temporary/>
                <w:showingPlcHdr/>
                <w15:appearance w15:val="hidden"/>
              </w:sdtPr>
              <w:sdtContent>
                <w:r w:rsidR="002C2CDD" w:rsidRPr="002C476A">
                  <w:rPr>
                    <w:lang w:bidi="fr-FR"/>
                  </w:rPr>
                  <w:t>Compétences</w:t>
                </w:r>
              </w:sdtContent>
            </w:sdt>
          </w:p>
          <w:p w:rsidR="00741125" w:rsidRPr="002C476A" w:rsidRDefault="003630ED" w:rsidP="00A3622B">
            <w:r>
              <w:t>Prise en</w:t>
            </w:r>
            <w:r w:rsidR="00A3622B">
              <w:t xml:space="preserve"> main des outils de wireframe low &amp; high fidelity (photoshop balsamiq adobe xd pencil et d’autre )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Grilledutablea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6738"/>
            </w:tblGrid>
            <w:tr w:rsidR="00C612DA" w:rsidRPr="002C476A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2C476A" w:rsidRDefault="00DB49E3" w:rsidP="00C612DA">
                  <w:pPr>
                    <w:pStyle w:val="Titre1"/>
                    <w:outlineLvl w:val="0"/>
                  </w:pPr>
                  <w:sdt>
                    <w:sdtPr>
                      <w:alias w:val="Entrez votre nom :"/>
                      <w:tag w:val="Entrez votre nom :"/>
                      <w:id w:val="-296147368"/>
                      <w:placeholder>
                        <w:docPart w:val="75F4A7AFE377484FB20B5EBB414BB333"/>
                      </w:placeholder>
                      <w15:appearance w15:val="hidden"/>
                    </w:sdtPr>
                    <w:sdtContent>
                      <w:r w:rsidR="00A3622B">
                        <w:t>abdelkarim nouaouri</w:t>
                      </w:r>
                    </w:sdtContent>
                  </w:sdt>
                </w:p>
                <w:p w:rsidR="00906BEE" w:rsidRPr="002C476A" w:rsidRDefault="00DB49E3" w:rsidP="00A3622B">
                  <w:pPr>
                    <w:pStyle w:val="Titre2"/>
                    <w:outlineLvl w:val="1"/>
                  </w:pPr>
                  <w:sdt>
                    <w:sdtPr>
                      <w:alias w:val="Entrez un profession ou un secteur d’activité :"/>
                      <w:tag w:val="Entrez un profession ou un secteur d’activité :"/>
                      <w:id w:val="-223601802"/>
                      <w:placeholder>
                        <w:docPart w:val="EF70F63EFBFB4330B48332884AA42082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3622B">
                        <w:rPr>
                          <w:lang w:bidi="fr-FR"/>
                        </w:rPr>
                        <w:t>rapport sur le brief projet n1</w:t>
                      </w:r>
                      <w:r w:rsidR="00A3622B">
                        <w:rPr>
                          <w:lang w:bidi="fr-FR"/>
                        </w:rPr>
                        <w:br/>
                      </w:r>
                      <w:r w:rsidR="00A3622B">
                        <w:t>maquetter une application et un site web</w:t>
                      </w:r>
                    </w:sdtContent>
                  </w:sdt>
                </w:p>
              </w:tc>
            </w:tr>
            <w:tr w:rsidR="00A3622B" w:rsidRPr="002C476A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A3622B" w:rsidRDefault="00A3622B" w:rsidP="00A615E4">
                  <w:pPr>
                    <w:pStyle w:val="Titre1"/>
                    <w:jc w:val="left"/>
                    <w:outlineLvl w:val="0"/>
                  </w:pPr>
                </w:p>
              </w:tc>
            </w:tr>
          </w:tbl>
          <w:p w:rsidR="002C2CDD" w:rsidRPr="002C476A" w:rsidRDefault="00A3622B" w:rsidP="007569C1">
            <w:pPr>
              <w:pStyle w:val="Titre3"/>
            </w:pPr>
            <w:r>
              <w:t xml:space="preserve">JOURNEE1 </w:t>
            </w:r>
          </w:p>
          <w:p w:rsidR="002C2CDD" w:rsidRDefault="00504CC9" w:rsidP="004456F9">
            <w:r>
              <w:t>Dans cette journée on s’est concentré sur la création du tableau trello et le repos github et la documentation sur les outils de calcul d’espae sur photshop.</w:t>
            </w:r>
          </w:p>
          <w:p w:rsidR="00504CC9" w:rsidRPr="004456F9" w:rsidRDefault="00504CC9" w:rsidP="004456F9"/>
          <w:p w:rsidR="002C2CDD" w:rsidRPr="002C476A" w:rsidRDefault="00504CC9" w:rsidP="007569C1">
            <w:pPr>
              <w:pStyle w:val="Titre3"/>
            </w:pPr>
            <w:r>
              <w:t>journee 2</w:t>
            </w:r>
          </w:p>
          <w:p w:rsidR="00CF2BAD" w:rsidRDefault="00CF2BAD" w:rsidP="00CF2BAD">
            <w:pPr>
              <w:pStyle w:val="NormalWeb"/>
              <w:numPr>
                <w:ilvl w:val="2"/>
                <w:numId w:val="11"/>
              </w:numPr>
              <w:spacing w:line="24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t xml:space="preserve">Dans cette journée nous avons une documentation sur </w:t>
            </w:r>
            <w:r>
              <w:rPr>
                <w:rFonts w:ascii="Arial" w:hAnsi="Arial" w:cs="Arial"/>
                <w:color w:val="000000"/>
              </w:rPr>
              <w:t>Atomic Design, Responsive web design</w:t>
            </w:r>
          </w:p>
          <w:p w:rsidR="00CF2BAD" w:rsidRPr="00A615E4" w:rsidRDefault="00CF2BAD" w:rsidP="00A615E4">
            <w:pPr>
              <w:pStyle w:val="NormalWeb"/>
              <w:numPr>
                <w:ilvl w:val="1"/>
                <w:numId w:val="11"/>
              </w:numPr>
              <w:spacing w:line="240" w:lineRule="auto"/>
              <w:jc w:val="both"/>
              <w:textAlignment w:val="baseline"/>
              <w:rPr>
                <w:rFonts w:ascii="Arial" w:hAnsi="Arial" w:cs="Arial"/>
                <w:color w:val="000000"/>
                <w:lang w:val="fr-MA"/>
              </w:rPr>
            </w:pPr>
            <w:r w:rsidRPr="00000AFA">
              <w:rPr>
                <w:rFonts w:ascii="Arial" w:hAnsi="Arial" w:cs="Arial"/>
                <w:color w:val="000000"/>
                <w:lang w:val="fr-MA"/>
              </w:rPr>
              <w:t>Finalisation du design bureau du site web</w:t>
            </w:r>
            <w:r>
              <w:rPr>
                <w:rFonts w:ascii="Arial" w:hAnsi="Arial" w:cs="Arial"/>
                <w:color w:val="000000"/>
                <w:lang w:val="fr-MA"/>
              </w:rPr>
              <w:t xml:space="preserve"> avec Photoshop en utilisation toutes les outils que nous avons appris dans l’atelier </w:t>
            </w:r>
          </w:p>
          <w:p w:rsidR="002C2CDD" w:rsidRPr="002C476A" w:rsidRDefault="002C2CDD" w:rsidP="00CF2BAD"/>
          <w:p w:rsidR="002C2CDD" w:rsidRPr="002C476A" w:rsidRDefault="00CF2BAD" w:rsidP="007569C1">
            <w:pPr>
              <w:pStyle w:val="Titre3"/>
            </w:pPr>
            <w:r>
              <w:t>journéé 3 et 4</w:t>
            </w:r>
          </w:p>
          <w:p w:rsidR="00A615E4" w:rsidRPr="002C476A" w:rsidRDefault="00CF2BAD" w:rsidP="00A615E4">
            <w:r>
              <w:t xml:space="preserve">Le troisième et quatrième </w:t>
            </w:r>
            <w:r w:rsidR="00A615E4">
              <w:t xml:space="preserve">on a commencé le </w:t>
            </w:r>
            <w:r w:rsidR="003630ED">
              <w:t>w</w:t>
            </w:r>
            <w:r w:rsidR="00A615E4">
              <w:t>ireframe low et hight fidelity du version tablette on utilisant les programmes suivant balsamiq adobe xd et photoshop</w:t>
            </w:r>
          </w:p>
          <w:p w:rsidR="00A615E4" w:rsidRPr="002C476A" w:rsidRDefault="00A615E4" w:rsidP="00CF2BAD"/>
        </w:tc>
      </w:tr>
    </w:tbl>
    <w:p w:rsidR="00826A10" w:rsidRDefault="00826A10" w:rsidP="00E22E87">
      <w:pPr>
        <w:pStyle w:val="Sansinterligne"/>
      </w:pPr>
    </w:p>
    <w:p w:rsidR="00A615E4" w:rsidRPr="002C476A" w:rsidRDefault="00A615E4" w:rsidP="00E22E87">
      <w:pPr>
        <w:pStyle w:val="Sansinterligne"/>
      </w:pPr>
    </w:p>
    <w:p w:rsidR="00A615E4" w:rsidRDefault="00A615E4" w:rsidP="00826A10"/>
    <w:p w:rsidR="00A615E4" w:rsidRDefault="00A615E4" w:rsidP="00A615E4"/>
    <w:p w:rsidR="00A615E4" w:rsidRPr="002C476A" w:rsidRDefault="00A615E4" w:rsidP="00A615E4">
      <w:pPr>
        <w:pStyle w:val="Titre3"/>
        <w:tabs>
          <w:tab w:val="left" w:pos="4530"/>
          <w:tab w:val="center" w:pos="5261"/>
        </w:tabs>
      </w:pPr>
      <w:r>
        <w:t>journéé 5</w:t>
      </w:r>
      <w:r>
        <w:tab/>
      </w:r>
      <w:r>
        <w:tab/>
      </w:r>
    </w:p>
    <w:p w:rsidR="00A615E4" w:rsidRDefault="00DB49E3" w:rsidP="00A615E4">
      <w:r>
        <w:t>La cinquième journée</w:t>
      </w:r>
      <w:r w:rsidR="00A615E4">
        <w:t xml:space="preserve"> on a transformé le désigne du site a la version tablette on respectant la mise en forme et les normes du version tablette </w:t>
      </w:r>
    </w:p>
    <w:p w:rsidR="00C62C50" w:rsidRDefault="00A615E4" w:rsidP="00A615E4">
      <w:pPr>
        <w:jc w:val="center"/>
      </w:pPr>
      <w:r>
        <w:t>En suite une documentation sur le UI</w:t>
      </w:r>
    </w:p>
    <w:p w:rsidR="00A615E4" w:rsidRDefault="00A615E4" w:rsidP="00A615E4">
      <w:pPr>
        <w:pStyle w:val="Titre3"/>
        <w:tabs>
          <w:tab w:val="left" w:pos="4530"/>
          <w:tab w:val="center" w:pos="5261"/>
        </w:tabs>
      </w:pPr>
      <w:r>
        <w:t>journéé 6</w:t>
      </w:r>
      <w:r>
        <w:tab/>
      </w:r>
      <w:r>
        <w:tab/>
      </w:r>
    </w:p>
    <w:p w:rsidR="00A615E4" w:rsidRDefault="00A615E4" w:rsidP="00A615E4"/>
    <w:p w:rsidR="00A615E4" w:rsidRDefault="00A615E4" w:rsidP="00A615E4">
      <w:pPr>
        <w:ind w:firstLine="720"/>
      </w:pPr>
      <w:r>
        <w:t xml:space="preserve">Nous avons reproduit la charte graphique </w:t>
      </w:r>
    </w:p>
    <w:p w:rsidR="00A615E4" w:rsidRDefault="00A615E4" w:rsidP="00A615E4">
      <w:pPr>
        <w:ind w:firstLine="720"/>
      </w:pPr>
      <w:r>
        <w:t>O</w:t>
      </w:r>
      <w:r w:rsidR="00AC3132">
        <w:t>n</w:t>
      </w:r>
      <w:r>
        <w:t xml:space="preserve"> </w:t>
      </w:r>
      <w:r w:rsidR="00AC3132">
        <w:t>s</w:t>
      </w:r>
      <w:r>
        <w:t>‘est documenté sur UI style guide</w:t>
      </w:r>
    </w:p>
    <w:p w:rsidR="00A615E4" w:rsidRDefault="00A615E4" w:rsidP="00A615E4">
      <w:pPr>
        <w:pStyle w:val="Titre3"/>
        <w:tabs>
          <w:tab w:val="left" w:pos="4530"/>
          <w:tab w:val="center" w:pos="5261"/>
        </w:tabs>
      </w:pPr>
      <w:r>
        <w:t>journéé 7/8</w:t>
      </w:r>
      <w:r w:rsidRPr="00A615E4">
        <w:t xml:space="preserve"> </w:t>
      </w:r>
      <w:r>
        <w:tab/>
      </w:r>
    </w:p>
    <w:p w:rsidR="00A615E4" w:rsidRDefault="00A615E4" w:rsidP="00A615E4"/>
    <w:p w:rsidR="00A615E4" w:rsidRDefault="00A615E4" w:rsidP="00A615E4">
      <w:r>
        <w:t>Nous avons eu rendez avec l’adobe xd pour faire le prototype du site web sur les t</w:t>
      </w:r>
      <w:r w:rsidR="00AC3132">
        <w:t>r</w:t>
      </w:r>
      <w:bookmarkStart w:id="0" w:name="_GoBack"/>
      <w:bookmarkEnd w:id="0"/>
      <w:r>
        <w:t xml:space="preserve">ois </w:t>
      </w:r>
      <w:r w:rsidR="00AC3132">
        <w:t>écrans</w:t>
      </w:r>
      <w:r>
        <w:t xml:space="preserve"> </w:t>
      </w:r>
    </w:p>
    <w:p w:rsidR="00A615E4" w:rsidRPr="002C476A" w:rsidRDefault="00A615E4" w:rsidP="00A615E4">
      <w:pPr>
        <w:pStyle w:val="Titre3"/>
        <w:tabs>
          <w:tab w:val="left" w:pos="4530"/>
          <w:tab w:val="center" w:pos="5261"/>
        </w:tabs>
      </w:pPr>
      <w:r>
        <w:t>conclusion</w:t>
      </w:r>
      <w:r>
        <w:tab/>
      </w:r>
      <w:r>
        <w:tab/>
      </w:r>
    </w:p>
    <w:p w:rsidR="00A615E4" w:rsidRDefault="00A615E4" w:rsidP="00A615E4">
      <w:pPr>
        <w:rPr>
          <w:rFonts w:ascii="Arial" w:hAnsi="Arial" w:cs="Arial"/>
          <w:i/>
          <w:iCs/>
          <w:color w:val="414A51"/>
          <w:spacing w:val="-15"/>
          <w:shd w:val="clear" w:color="auto" w:fill="FFFFFF"/>
        </w:rPr>
      </w:pPr>
      <w:r>
        <w:t xml:space="preserve"> </w:t>
      </w:r>
      <w:r w:rsidR="003630ED" w:rsidRPr="003630ED">
        <w:rPr>
          <w:rFonts w:ascii="Arial" w:hAnsi="Arial" w:cs="Arial"/>
          <w:i/>
          <w:iCs/>
          <w:color w:val="414A51"/>
          <w:spacing w:val="-15"/>
          <w:shd w:val="clear" w:color="auto" w:fill="FFFFFF"/>
        </w:rPr>
        <w:t>Le design est le </w:t>
      </w:r>
      <w:r w:rsidR="003630ED" w:rsidRPr="003630ED">
        <w:rPr>
          <w:rStyle w:val="lev"/>
          <w:rFonts w:ascii="Arial" w:hAnsi="Arial" w:cs="Arial"/>
          <w:b w:val="0"/>
          <w:i/>
          <w:iCs/>
          <w:color w:val="414A51"/>
          <w:spacing w:val="-15"/>
          <w:shd w:val="clear" w:color="auto" w:fill="FFFFFF"/>
        </w:rPr>
        <w:t>processus</w:t>
      </w:r>
      <w:r w:rsidR="003630ED" w:rsidRPr="003630ED">
        <w:rPr>
          <w:rFonts w:ascii="Arial" w:hAnsi="Arial" w:cs="Arial"/>
          <w:b/>
          <w:i/>
          <w:iCs/>
          <w:color w:val="414A51"/>
          <w:spacing w:val="-15"/>
          <w:shd w:val="clear" w:color="auto" w:fill="FFFFFF"/>
        </w:rPr>
        <w:t> </w:t>
      </w:r>
      <w:r w:rsidR="003630ED" w:rsidRPr="003630ED">
        <w:rPr>
          <w:rFonts w:ascii="Arial" w:hAnsi="Arial" w:cs="Arial"/>
          <w:i/>
          <w:iCs/>
          <w:color w:val="414A51"/>
          <w:spacing w:val="-15"/>
          <w:shd w:val="clear" w:color="auto" w:fill="FFFFFF"/>
        </w:rPr>
        <w:t>de collecte d’idées, d’organisation et de mise en œuvre esthétiques, guidé par certains </w:t>
      </w:r>
      <w:r w:rsidR="003630ED" w:rsidRPr="003630ED">
        <w:rPr>
          <w:rStyle w:val="lev"/>
          <w:rFonts w:ascii="Arial" w:hAnsi="Arial" w:cs="Arial"/>
          <w:b w:val="0"/>
          <w:i/>
          <w:iCs/>
          <w:color w:val="414A51"/>
          <w:spacing w:val="-15"/>
          <w:shd w:val="clear" w:color="auto" w:fill="FFFFFF"/>
        </w:rPr>
        <w:t>principes</w:t>
      </w:r>
      <w:r w:rsidR="003630ED" w:rsidRPr="003630ED">
        <w:rPr>
          <w:rFonts w:ascii="Arial" w:hAnsi="Arial" w:cs="Arial"/>
          <w:b/>
          <w:i/>
          <w:iCs/>
          <w:color w:val="414A51"/>
          <w:spacing w:val="-15"/>
          <w:shd w:val="clear" w:color="auto" w:fill="FFFFFF"/>
        </w:rPr>
        <w:t> </w:t>
      </w:r>
      <w:r w:rsidR="003630ED" w:rsidRPr="003630ED">
        <w:rPr>
          <w:rFonts w:ascii="Arial" w:hAnsi="Arial" w:cs="Arial"/>
          <w:i/>
          <w:iCs/>
          <w:color w:val="414A51"/>
          <w:spacing w:val="-15"/>
          <w:shd w:val="clear" w:color="auto" w:fill="FFFFFF"/>
        </w:rPr>
        <w:t>dans un </w:t>
      </w:r>
      <w:r w:rsidR="003630ED" w:rsidRPr="003630ED">
        <w:rPr>
          <w:rStyle w:val="lev"/>
          <w:rFonts w:ascii="Arial" w:hAnsi="Arial" w:cs="Arial"/>
          <w:b w:val="0"/>
          <w:i/>
          <w:iCs/>
          <w:color w:val="414A51"/>
          <w:spacing w:val="-15"/>
          <w:shd w:val="clear" w:color="auto" w:fill="FFFFFF"/>
        </w:rPr>
        <w:t>but</w:t>
      </w:r>
      <w:r w:rsidR="003630ED" w:rsidRPr="003630ED">
        <w:rPr>
          <w:rFonts w:ascii="Arial" w:hAnsi="Arial" w:cs="Arial"/>
          <w:i/>
          <w:iCs/>
          <w:color w:val="414A51"/>
          <w:spacing w:val="-15"/>
          <w:shd w:val="clear" w:color="auto" w:fill="FFFFFF"/>
        </w:rPr>
        <w:t> précis. Le design Web est un processus de création similaire, avec l’intention de présenter le</w:t>
      </w:r>
      <w:r w:rsidR="003630ED">
        <w:rPr>
          <w:rFonts w:ascii="Arial" w:hAnsi="Arial" w:cs="Arial"/>
          <w:i/>
          <w:iCs/>
          <w:color w:val="414A51"/>
          <w:spacing w:val="-15"/>
          <w:shd w:val="clear" w:color="auto" w:fill="FFFFFF"/>
        </w:rPr>
        <w:t xml:space="preserve"> contenu</w:t>
      </w:r>
      <w:r w:rsidR="003630ED" w:rsidRPr="003630ED">
        <w:rPr>
          <w:rFonts w:ascii="Arial" w:hAnsi="Arial" w:cs="Arial"/>
          <w:i/>
          <w:iCs/>
          <w:color w:val="414A51"/>
          <w:spacing w:val="-15"/>
          <w:shd w:val="clear" w:color="auto" w:fill="FFFFFF"/>
        </w:rPr>
        <w:t> sur des pages Web électroniques, auxquelles les </w:t>
      </w:r>
      <w:r w:rsidR="003630ED" w:rsidRPr="003630ED">
        <w:rPr>
          <w:rStyle w:val="lev"/>
          <w:rFonts w:ascii="Arial" w:hAnsi="Arial" w:cs="Arial"/>
          <w:b w:val="0"/>
          <w:i/>
          <w:iCs/>
          <w:color w:val="414A51"/>
          <w:spacing w:val="-15"/>
          <w:shd w:val="clear" w:color="auto" w:fill="FFFFFF"/>
        </w:rPr>
        <w:t>utilisateurs</w:t>
      </w:r>
      <w:r w:rsidR="003630ED" w:rsidRPr="003630ED">
        <w:rPr>
          <w:rFonts w:ascii="Arial" w:hAnsi="Arial" w:cs="Arial"/>
          <w:i/>
          <w:iCs/>
          <w:color w:val="414A51"/>
          <w:spacing w:val="-15"/>
          <w:shd w:val="clear" w:color="auto" w:fill="FFFFFF"/>
        </w:rPr>
        <w:t> finaux peuvent accéder via Internet à l’aide d’un navigateur Web</w:t>
      </w:r>
    </w:p>
    <w:p w:rsidR="003630ED" w:rsidRDefault="003630ED" w:rsidP="00A615E4">
      <w:pPr>
        <w:rPr>
          <w:rFonts w:ascii="Arial" w:hAnsi="Arial" w:cs="Arial"/>
          <w:i/>
          <w:iCs/>
          <w:color w:val="414A51"/>
          <w:spacing w:val="-15"/>
          <w:shd w:val="clear" w:color="auto" w:fill="FFFFFF"/>
        </w:rPr>
      </w:pPr>
      <w:r>
        <w:rPr>
          <w:rFonts w:ascii="Arial" w:hAnsi="Arial" w:cs="Arial"/>
          <w:i/>
          <w:iCs/>
          <w:color w:val="414A51"/>
          <w:spacing w:val="-15"/>
          <w:shd w:val="clear" w:color="auto" w:fill="FFFFFF"/>
        </w:rPr>
        <w:t>Grace a cette atelier nous avons appris toutes les methodes et outils pour reussir un design professionnel  pour un site web ou bien une tablettte</w:t>
      </w:r>
    </w:p>
    <w:p w:rsidR="003630ED" w:rsidRDefault="003630ED" w:rsidP="00A615E4">
      <w:pPr>
        <w:rPr>
          <w:rFonts w:ascii="Arial" w:hAnsi="Arial" w:cs="Arial"/>
          <w:i/>
          <w:iCs/>
          <w:color w:val="414A51"/>
          <w:spacing w:val="-15"/>
          <w:shd w:val="clear" w:color="auto" w:fill="FFFFFF"/>
        </w:rPr>
      </w:pPr>
      <w:r>
        <w:rPr>
          <w:rFonts w:ascii="Arial" w:hAnsi="Arial" w:cs="Arial"/>
          <w:i/>
          <w:iCs/>
          <w:color w:val="414A51"/>
          <w:spacing w:val="-15"/>
          <w:shd w:val="clear" w:color="auto" w:fill="FFFFFF"/>
        </w:rPr>
        <w:t xml:space="preserve">Et nous avons aussi connu toutes sortes de et etapes de web design comme le sketchup et la maquette </w:t>
      </w:r>
    </w:p>
    <w:p w:rsidR="003630ED" w:rsidRDefault="003630ED" w:rsidP="00A615E4">
      <w:pPr>
        <w:rPr>
          <w:rFonts w:ascii="Arial" w:hAnsi="Arial" w:cs="Arial"/>
          <w:i/>
          <w:iCs/>
          <w:color w:val="414A51"/>
          <w:spacing w:val="-15"/>
          <w:shd w:val="clear" w:color="auto" w:fill="FFFFFF"/>
        </w:rPr>
      </w:pPr>
      <w:r>
        <w:rPr>
          <w:rFonts w:ascii="Arial" w:hAnsi="Arial" w:cs="Arial"/>
          <w:i/>
          <w:iCs/>
          <w:color w:val="414A51"/>
          <w:spacing w:val="-15"/>
          <w:shd w:val="clear" w:color="auto" w:fill="FFFFFF"/>
        </w:rPr>
        <w:t xml:space="preserve">Le low et le high fidelity qui sont fes types ou bien etapes importantes du web design </w:t>
      </w:r>
    </w:p>
    <w:p w:rsidR="003630ED" w:rsidRPr="003630ED" w:rsidRDefault="003630ED" w:rsidP="00A615E4">
      <w:r>
        <w:rPr>
          <w:rFonts w:ascii="Arial" w:hAnsi="Arial" w:cs="Arial"/>
          <w:i/>
          <w:iCs/>
          <w:color w:val="414A51"/>
          <w:spacing w:val="-15"/>
          <w:shd w:val="clear" w:color="auto" w:fill="FFFFFF"/>
        </w:rPr>
        <w:t>Ainsi nous avons pu connaitre de defferentes programmes de web design comme le photoshop ,balsamiq , adobe xd ,pencil.</w:t>
      </w:r>
    </w:p>
    <w:sectPr w:rsidR="003630ED" w:rsidRPr="003630ED" w:rsidSect="00B56BC2">
      <w:headerReference w:type="default" r:id="rId10"/>
      <w:footerReference w:type="default" r:id="rId11"/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02F" w:rsidRDefault="00D2302F" w:rsidP="00713050">
      <w:pPr>
        <w:spacing w:line="240" w:lineRule="auto"/>
      </w:pPr>
      <w:r>
        <w:separator/>
      </w:r>
    </w:p>
  </w:endnote>
  <w:endnote w:type="continuationSeparator" w:id="0">
    <w:p w:rsidR="00D2302F" w:rsidRDefault="00D2302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2630"/>
      <w:gridCol w:w="2630"/>
      <w:gridCol w:w="2631"/>
      <w:gridCol w:w="2631"/>
    </w:tblGrid>
    <w:tr w:rsidR="00DB49E3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DB49E3" w:rsidRDefault="00DB49E3" w:rsidP="00684488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3128071E" wp14:editId="67A5E921">
                    <wp:extent cx="329184" cy="329184"/>
                    <wp:effectExtent l="0" t="0" r="0" b="0"/>
                    <wp:docPr id="16" name="Groupe 102" title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e 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e 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e libre 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angle isocèle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EAE8693" id="Groupe 102" o:spid="_x0000_s1026" alt="Titre : 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q2UDBOCAAA&#10;KjkAAA4AAAAAAAAAAAAAAAAALgIAAGRycy9lMm9Eb2MueG1sUEsBAi0AFAAGAAgAAAAhAGhHG9DY&#10;AAAAAwEAAA8AAAAAAAAAAAAAAAAAqAoAAGRycy9kb3ducmV2LnhtbFBLBQYAAAAABAAEAPMAAACt&#10;CwAAAAA=&#10;">
                    <o:lock v:ext="edit" aspectratio="t"/>
                    <v:oval id="Ovale 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e 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e libre 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DB49E3" w:rsidRDefault="00DB49E3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62ED9205" wp14:editId="4F07AD65">
                    <wp:extent cx="329184" cy="329184"/>
                    <wp:effectExtent l="0" t="0" r="13970" b="13970"/>
                    <wp:docPr id="8" name="Groupe 4" title="Icôn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ercle autour du symbol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ymbole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4CEB60E" id="Groupe 4" o:spid="_x0000_s1026" alt="Titre : Icôn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">
                    <o:lock v:ext="edit" aspectratio="t"/>
                    <v:shape id="Cercle autour du symbol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ymbole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DB49E3" w:rsidRDefault="00DB49E3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7493E4E3" wp14:editId="68C0D990">
                    <wp:extent cx="329184" cy="329184"/>
                    <wp:effectExtent l="0" t="0" r="13970" b="13970"/>
                    <wp:docPr id="9" name="Groupe 10" title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C8E3120" id="Groupe 10" o:spid="_x0000_s1026" alt="Titre : 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wgLQET4RAADJXQAADgAAAAAAAAAAAAAAAAAuAgAAZHJzL2Uyb0RvYy54bWxQSwECLQAUAAYACAAA&#10;ACEAaEcb0NgAAAADAQAADwAAAAAAAAAAAAAAAACYEwAAZHJzL2Rvd25yZXYueG1sUEsFBgAAAAAE&#10;AAQA8wAAAJ0UAAAAAA==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DB49E3" w:rsidRDefault="00DB49E3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49676851" wp14:editId="1F19C0B2">
                    <wp:extent cx="329184" cy="329184"/>
                    <wp:effectExtent l="0" t="0" r="13970" b="13970"/>
                    <wp:docPr id="12" name="Groupe 16" title="Icôn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ercle autour du symbol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ymbole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7EED3C7" id="Groupe 16" o:spid="_x0000_s1026" alt="Titre : Icôn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FlXgmPGEQAA8mMAAA4AAAAAAAAAAAAAAAAALgIAAGRycy9l&#10;Mm9Eb2MueG1sUEsBAi0AFAAGAAgAAAAhAGhHG9DYAAAAAwEAAA8AAAAAAAAAAAAAAAAAIBQAAGRy&#10;cy9kb3ducmV2LnhtbFBLBQYAAAAABAAEAPMAAAAlFQAAAAA=&#10;">
                    <o:lock v:ext="edit" aspectratio="t"/>
                    <v:shape id="Cercle autour du symbol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ymbole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DB49E3" w:rsidTr="00826A10">
      <w:sdt>
        <w:sdtPr>
          <w:id w:val="729357985"/>
          <w:placeholder>
            <w:docPart w:val="F3292A0775CF4C258C6FFFC7BDA06BFD"/>
          </w:placeholder>
          <w:temporary/>
          <w:showingPlcHdr/>
          <w15:appearance w15:val="hidden"/>
        </w:sdtPr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DB49E3" w:rsidRPr="00CA3DF1" w:rsidRDefault="00DB49E3" w:rsidP="00826A10">
              <w:pPr>
                <w:pStyle w:val="Pieddepage"/>
              </w:pPr>
              <w:r>
                <w:rPr>
                  <w:lang w:bidi="fr-FR"/>
                </w:rPr>
                <w:t>Adresse e-mail</w:t>
              </w:r>
            </w:p>
          </w:tc>
        </w:sdtContent>
      </w:sdt>
      <w:sdt>
        <w:sdtPr>
          <w:id w:val="1171684947"/>
          <w:placeholder>
            <w:docPart w:val="A305C8336BF346599C598C7BA941F641"/>
          </w:placeholder>
          <w:temporary/>
          <w:showingPlcHdr/>
          <w15:appearance w15:val="hidden"/>
        </w:sdtPr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DB49E3" w:rsidRPr="00C2098A" w:rsidRDefault="00DB49E3" w:rsidP="00826A10">
              <w:pPr>
                <w:pStyle w:val="Pieddepage"/>
              </w:pPr>
              <w:r>
                <w:rPr>
                  <w:lang w:bidi="fr-FR"/>
                </w:rPr>
                <w:t>Pseudo Twitter</w:t>
              </w:r>
            </w:p>
          </w:tc>
        </w:sdtContent>
      </w:sdt>
      <w:sdt>
        <w:sdtPr>
          <w:id w:val="-1926260328"/>
          <w:placeholder>
            <w:docPart w:val="D58AF121FCBD4806983D6AA60F242039"/>
          </w:placeholder>
          <w:temporary/>
          <w:showingPlcHdr/>
          <w15:appearance w15:val="hidden"/>
        </w:sdtPr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DB49E3" w:rsidRPr="00C2098A" w:rsidRDefault="00DB49E3" w:rsidP="00826A10">
              <w:pPr>
                <w:pStyle w:val="Pieddepage"/>
              </w:pPr>
              <w:r>
                <w:rPr>
                  <w:lang w:bidi="fr-FR"/>
                </w:rPr>
                <w:t>Téléphone</w:t>
              </w:r>
            </w:p>
          </w:tc>
        </w:sdtContent>
      </w:sdt>
      <w:sdt>
        <w:sdtPr>
          <w:id w:val="-1246961098"/>
          <w:placeholder>
            <w:docPart w:val="8A3A5626509F4D82AFDC411DEB7132C7"/>
          </w:placeholder>
          <w:temporary/>
          <w:showingPlcHdr/>
          <w15:appearance w15:val="hidden"/>
        </w:sdtPr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DB49E3" w:rsidRPr="00C2098A" w:rsidRDefault="00DB49E3" w:rsidP="00826A10">
              <w:pPr>
                <w:pStyle w:val="Pieddepage"/>
              </w:pPr>
              <w:r>
                <w:rPr>
                  <w:lang w:bidi="fr-FR"/>
                </w:rPr>
                <w:t>URL LinkedIn</w:t>
              </w:r>
            </w:p>
          </w:tc>
        </w:sdtContent>
      </w:sdt>
    </w:tr>
  </w:tbl>
  <w:sdt>
    <w:sdtPr>
      <w:id w:val="-18661204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49E3" w:rsidRDefault="00DB49E3" w:rsidP="00217980">
        <w:pPr>
          <w:pStyle w:val="Pieddepage"/>
          <w:rPr>
            <w:noProof/>
          </w:rPr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AC3132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e pied de page pour les coordonnées"/>
    </w:tblPr>
    <w:tblGrid>
      <w:gridCol w:w="2630"/>
      <w:gridCol w:w="2630"/>
      <w:gridCol w:w="2631"/>
      <w:gridCol w:w="2631"/>
    </w:tblGrid>
    <w:tr w:rsidR="00DB49E3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DB49E3" w:rsidRDefault="00DB49E3" w:rsidP="00217980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187206D6" wp14:editId="697CF577">
                    <wp:extent cx="329184" cy="329184"/>
                    <wp:effectExtent l="0" t="0" r="0" b="0"/>
                    <wp:docPr id="27" name="Groupe 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e 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e 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e libre 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angle isocèle 33" descr="Icône d’e-mail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46407EB" id="Groupe 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VNjP5sCAAAfTkAAA4AAAAAAAAAAAAAAAAALgIAAGRycy9l&#10;Mm9Eb2MueG1sUEsBAi0AFAAGAAgAAAAhAGhHG9DYAAAAAwEAAA8AAAAAAAAAAAAAAAAAxgoAAGRy&#10;cy9kb3ducmV2LnhtbFBLBQYAAAAABAAEAPMAAADLCwAAAAA=&#10;">
                    <o:lock v:ext="edit" aspectratio="t"/>
                    <v:oval id="Ovale 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e 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e libre 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33" o:spid="_x0000_s1032" type="#_x0000_t5" alt="Icône d’e-mail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DB49E3" w:rsidRDefault="00DB49E3" w:rsidP="00217980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79E1B922" wp14:editId="63884490">
                    <wp:extent cx="329184" cy="329184"/>
                    <wp:effectExtent l="0" t="0" r="13970" b="13970"/>
                    <wp:docPr id="34" name="Groupe 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ercle autour du symbol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Symbole Twitter" descr="Icôn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B6BF9EE" id="Groupe 4" o:spid="_x0000_s1026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Hy0mGnvEgAAdmUAAA4AAAAAAAAAAAAA&#10;AAAALgIAAGRycy9lMm9Eb2MueG1sUEsBAi0AFAAGAAgAAAAhAGhHG9DYAAAAAwEAAA8AAAAAAAAA&#10;AAAAAAAASRUAAGRycy9kb3ducmV2LnhtbFBLBQYAAAAABAAEAPMAAABOFgAAAAA=&#10;">
                    <o:lock v:ext="edit" aspectratio="t"/>
                    <v:shape id="Cercle autour du symbol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ymbole Twitter" o:spid="_x0000_s1028" alt="Icône Twitter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DB49E3" w:rsidRDefault="00DB49E3" w:rsidP="00217980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7DBB21D9" wp14:editId="0F0E845C">
                    <wp:extent cx="329184" cy="329184"/>
                    <wp:effectExtent l="0" t="0" r="13970" b="13970"/>
                    <wp:docPr id="37" name="Groupe 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ymbole de téléphone" descr="Icôn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4403F9E" id="Groupe 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AUCQT3oRAAAfXgAADgAAAAAAAAAAAAAAAAAuAgAAZHJzL2Uyb0RvYy54bWxQSwECLQAUAAYA&#10;CAAAACEAaEcb0NgAAAADAQAADwAAAAAAAAAAAAAAAADUEwAAZHJzL2Rvd25yZXYueG1sUEsFBgAA&#10;AAAEAAQA8wAAANkUAAAAAA==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alt="Icône de téléphone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DB49E3" w:rsidRDefault="00DB49E3" w:rsidP="00217980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3AF88115" wp14:editId="6A7CDD4A">
                    <wp:extent cx="329184" cy="329184"/>
                    <wp:effectExtent l="0" t="0" r="13970" b="13970"/>
                    <wp:docPr id="40" name="Groupe 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ercle autour du symbol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ymbole LinkedIn" descr="Icôn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FB12CA0" id="Groupe 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GjKtWTwEQAARGQAAA4AAAAAAAAAAAAAAAAALgIAAGRycy9lMm9Eb2MueG1sUEsBAi0A&#10;FAAGAAgAAAAhAGhHG9DYAAAAAwEAAA8AAAAAAAAAAAAAAAAAShQAAGRycy9kb3ducmV2LnhtbFBL&#10;BQYAAAAABAAEAPMAAABPFQAAAAA=&#10;">
                    <o:lock v:ext="edit" aspectratio="t"/>
                    <v:shape id="Cercle autour du symbol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ymbole LinkedIn" o:spid="_x0000_s1028" alt="Icône LinkedI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DB49E3" w:rsidTr="006D76B1">
      <w:sdt>
        <w:sdtPr>
          <w:id w:val="206994694"/>
          <w:placeholder>
            <w:docPart w:val="20B4FF537B2C4054AE159339E3DA9ACD"/>
          </w:placeholder>
          <w:temporary/>
          <w:showingPlcHdr/>
          <w15:appearance w15:val="hidden"/>
        </w:sdtPr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DB49E3" w:rsidRPr="00CA3DF1" w:rsidRDefault="00DB49E3" w:rsidP="003C5528">
              <w:pPr>
                <w:pStyle w:val="Pieddepage"/>
              </w:pPr>
              <w:r>
                <w:rPr>
                  <w:lang w:bidi="fr-FR"/>
                </w:rPr>
                <w:t>Adresse e-mail</w:t>
              </w:r>
            </w:p>
          </w:tc>
        </w:sdtContent>
      </w:sdt>
      <w:sdt>
        <w:sdtPr>
          <w:id w:val="-2118979991"/>
          <w:placeholder>
            <w:docPart w:val="19F06538DEAC4942A3D9F0BADAE32F41"/>
          </w:placeholder>
          <w:temporary/>
          <w:showingPlcHdr/>
          <w15:appearance w15:val="hidden"/>
        </w:sdtPr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DB49E3" w:rsidRPr="00C2098A" w:rsidRDefault="00DB49E3" w:rsidP="00217980">
              <w:pPr>
                <w:pStyle w:val="Pieddepage"/>
              </w:pPr>
              <w:r>
                <w:rPr>
                  <w:lang w:bidi="fr-FR"/>
                </w:rPr>
                <w:t>Pseudo Twitter</w:t>
              </w:r>
            </w:p>
          </w:tc>
        </w:sdtContent>
      </w:sdt>
      <w:sdt>
        <w:sdtPr>
          <w:id w:val="1734046813"/>
          <w:placeholder>
            <w:docPart w:val="17704FB9AA7B42319813CEFF1B08C6A3"/>
          </w:placeholder>
          <w:temporary/>
          <w:showingPlcHdr/>
          <w15:appearance w15:val="hidden"/>
        </w:sdtPr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DB49E3" w:rsidRPr="00C2098A" w:rsidRDefault="00DB49E3" w:rsidP="00217980">
              <w:pPr>
                <w:pStyle w:val="Pieddepage"/>
              </w:pPr>
              <w:r>
                <w:rPr>
                  <w:lang w:bidi="fr-FR"/>
                </w:rPr>
                <w:t>Téléphone</w:t>
              </w:r>
            </w:p>
          </w:tc>
        </w:sdtContent>
      </w:sdt>
      <w:sdt>
        <w:sdtPr>
          <w:id w:val="-1053928120"/>
          <w:placeholder>
            <w:docPart w:val="D24C500239D84CBDA8ECE7EA8F8C6CB0"/>
          </w:placeholder>
          <w:temporary/>
          <w:showingPlcHdr/>
          <w15:appearance w15:val="hidden"/>
        </w:sdtPr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DB49E3" w:rsidRPr="00C2098A" w:rsidRDefault="00DB49E3" w:rsidP="00217980">
              <w:pPr>
                <w:pStyle w:val="Pieddepage"/>
              </w:pPr>
              <w:r>
                <w:rPr>
                  <w:lang w:bidi="fr-FR"/>
                </w:rPr>
                <w:t>URL LinkedIn</w:t>
              </w:r>
            </w:p>
          </w:tc>
        </w:sdtContent>
      </w:sdt>
    </w:tr>
  </w:tbl>
  <w:p w:rsidR="00DB49E3" w:rsidRDefault="00DB49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02F" w:rsidRDefault="00D2302F" w:rsidP="00713050">
      <w:pPr>
        <w:spacing w:line="240" w:lineRule="auto"/>
      </w:pPr>
      <w:r>
        <w:separator/>
      </w:r>
    </w:p>
  </w:footnote>
  <w:footnote w:type="continuationSeparator" w:id="0">
    <w:p w:rsidR="00D2302F" w:rsidRDefault="00D2302F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’en-tête de page de suite"/>
    </w:tblPr>
    <w:tblGrid>
      <w:gridCol w:w="3787"/>
      <w:gridCol w:w="6735"/>
    </w:tblGrid>
    <w:tr w:rsidR="00DB49E3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DB49E3" w:rsidRPr="00906BEE" w:rsidRDefault="00DB49E3" w:rsidP="00826A10">
          <w:pPr>
            <w:pStyle w:val="Initiales"/>
          </w:pPr>
          <w:sdt>
            <w:sdtPr>
              <w:alias w:val="Vos initiales :"/>
              <w:tag w:val="Vos initiales :"/>
              <w:id w:val="1185324316"/>
              <w:placeholder>
                <w:docPart w:val="75C406A26D614EB98D81A7324FA30487"/>
              </w:placeholder>
              <w:temporary/>
              <w:showingPlcHdr/>
              <w15:appearance w15:val="hidden"/>
            </w:sdtPr>
            <w:sdtContent>
              <w:r>
                <w:rPr>
                  <w:lang w:bidi="fr-FR"/>
                </w:rPr>
                <w:t>VN</w:t>
              </w:r>
            </w:sdtContent>
          </w:sdt>
        </w:p>
        <w:p w:rsidR="00DB49E3" w:rsidRPr="00F207C0" w:rsidRDefault="00DB49E3" w:rsidP="001A5CA9">
          <w:pPr>
            <w:pStyle w:val="Init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eau de disposition de titre"/>
          </w:tblPr>
          <w:tblGrid>
            <w:gridCol w:w="6735"/>
          </w:tblGrid>
          <w:tr w:rsidR="00DB49E3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DB49E3" w:rsidRPr="009B3C40" w:rsidRDefault="00DB49E3" w:rsidP="001A5CA9">
                <w:pPr>
                  <w:pStyle w:val="Titre1"/>
                  <w:outlineLvl w:val="0"/>
                </w:pPr>
                <w:sdt>
                  <w:sdtPr>
                    <w:alias w:val="Entrez votre nom :"/>
                    <w:tag w:val="Entrez votre nom :"/>
                    <w:id w:val="185027472"/>
                    <w:placeholder>
                      <w:docPart w:val="B43C2533D5D646F0AB4B444B6205E2FB"/>
                    </w:placeholder>
                    <w:showingPlcHdr/>
                    <w15:appearance w15:val="hidden"/>
                  </w:sdtPr>
                  <w:sdtContent>
                    <w:r>
                      <w:rPr>
                        <w:lang w:bidi="fr-FR"/>
                      </w:rPr>
                      <w:t>Votre nom</w:t>
                    </w:r>
                  </w:sdtContent>
                </w:sdt>
              </w:p>
              <w:p w:rsidR="00DB49E3" w:rsidRDefault="00DB49E3" w:rsidP="001A5CA9">
                <w:pPr>
                  <w:pStyle w:val="Titre2"/>
                  <w:outlineLvl w:val="1"/>
                </w:pPr>
              </w:p>
            </w:tc>
          </w:tr>
        </w:tbl>
        <w:p w:rsidR="00DB49E3" w:rsidRPr="00F207C0" w:rsidRDefault="00DB49E3" w:rsidP="001A5CA9"/>
      </w:tc>
    </w:tr>
  </w:tbl>
  <w:p w:rsidR="00DB49E3" w:rsidRPr="001A5CA9" w:rsidRDefault="00DB49E3" w:rsidP="001A5CA9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AA8D55A" wp14:editId="5A0D8C13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oupe 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angle rouge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ercle blanc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ercle rouge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1863B7" id="Groupe 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">
              <v:rect id="Rectangle rouge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ercle blanc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ercle rouge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FD654B"/>
    <w:multiLevelType w:val="multilevel"/>
    <w:tmpl w:val="770E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removePersonalInformation/>
  <w:removeDateAndTime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2B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C476A"/>
    <w:rsid w:val="002D45C6"/>
    <w:rsid w:val="002F03FA"/>
    <w:rsid w:val="00313E86"/>
    <w:rsid w:val="00333CD3"/>
    <w:rsid w:val="00340365"/>
    <w:rsid w:val="00342B64"/>
    <w:rsid w:val="003630ED"/>
    <w:rsid w:val="00364079"/>
    <w:rsid w:val="003C5528"/>
    <w:rsid w:val="003D03E5"/>
    <w:rsid w:val="004077FB"/>
    <w:rsid w:val="004116C0"/>
    <w:rsid w:val="004244FF"/>
    <w:rsid w:val="00424DD9"/>
    <w:rsid w:val="004305E4"/>
    <w:rsid w:val="004456F9"/>
    <w:rsid w:val="0046104A"/>
    <w:rsid w:val="004717C5"/>
    <w:rsid w:val="004A24CC"/>
    <w:rsid w:val="00504CC9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15D0C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3622B"/>
    <w:rsid w:val="00A42540"/>
    <w:rsid w:val="00A50939"/>
    <w:rsid w:val="00A615E4"/>
    <w:rsid w:val="00A83413"/>
    <w:rsid w:val="00AA6A40"/>
    <w:rsid w:val="00AA75F6"/>
    <w:rsid w:val="00AC3132"/>
    <w:rsid w:val="00AD00FD"/>
    <w:rsid w:val="00AF0A8E"/>
    <w:rsid w:val="00B27019"/>
    <w:rsid w:val="00B5664D"/>
    <w:rsid w:val="00B56BC2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CF2BAD"/>
    <w:rsid w:val="00D04109"/>
    <w:rsid w:val="00D2302F"/>
    <w:rsid w:val="00D97A41"/>
    <w:rsid w:val="00DB49E3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Titre1">
    <w:name w:val="heading 1"/>
    <w:basedOn w:val="Normal"/>
    <w:link w:val="Titre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3D03E5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-tte">
    <w:name w:val="header"/>
    <w:basedOn w:val="Normal"/>
    <w:link w:val="En-tteC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Titre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-tteCar">
    <w:name w:val="En-tête Car"/>
    <w:basedOn w:val="Policepardfaut"/>
    <w:link w:val="En-tte"/>
    <w:uiPriority w:val="99"/>
    <w:rsid w:val="0088504C"/>
  </w:style>
  <w:style w:type="paragraph" w:styleId="Pieddepage">
    <w:name w:val="footer"/>
    <w:basedOn w:val="Normal"/>
    <w:link w:val="Pieddepage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88504C"/>
    <w:rPr>
      <w:rFonts w:asciiTheme="majorHAnsi" w:hAnsiTheme="majorHAnsi"/>
      <w:caps/>
    </w:rPr>
  </w:style>
  <w:style w:type="character" w:customStyle="1" w:styleId="Titre8Car">
    <w:name w:val="Titre 8 Car"/>
    <w:basedOn w:val="Policepardfaut"/>
    <w:link w:val="Titre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F6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AA75F6"/>
  </w:style>
  <w:style w:type="paragraph" w:styleId="Normalcentr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A75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A75F6"/>
  </w:style>
  <w:style w:type="paragraph" w:styleId="Corpsdetexte2">
    <w:name w:val="Body Text 2"/>
    <w:basedOn w:val="Normal"/>
    <w:link w:val="Corpsdetexte2Car"/>
    <w:uiPriority w:val="99"/>
    <w:semiHidden/>
    <w:unhideWhenUsed/>
    <w:rsid w:val="00AA75F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A75F6"/>
  </w:style>
  <w:style w:type="paragraph" w:styleId="Corpsdetexte3">
    <w:name w:val="Body Text 3"/>
    <w:basedOn w:val="Normal"/>
    <w:link w:val="Corpsdetex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A75F6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A75F6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AA75F6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A75F6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A75F6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A75F6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A75F6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A75F6"/>
  </w:style>
  <w:style w:type="table" w:styleId="Grillecouleur">
    <w:name w:val="Colorful Grid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AA75F6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75F6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75F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75F6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AA75F6"/>
  </w:style>
  <w:style w:type="character" w:customStyle="1" w:styleId="DateCar">
    <w:name w:val="Date Car"/>
    <w:basedOn w:val="Policepardfaut"/>
    <w:link w:val="Date"/>
    <w:uiPriority w:val="99"/>
    <w:semiHidden/>
    <w:rsid w:val="00AA75F6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A75F6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AA75F6"/>
    <w:pPr>
      <w:spacing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A75F6"/>
  </w:style>
  <w:style w:type="character" w:styleId="Accentuation">
    <w:name w:val="Emphasis"/>
    <w:basedOn w:val="Policepardfaut"/>
    <w:uiPriority w:val="10"/>
    <w:semiHidden/>
    <w:unhideWhenUsed/>
    <w:rsid w:val="00AA75F6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A75F6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75F6"/>
    <w:rPr>
      <w:szCs w:val="20"/>
    </w:rPr>
  </w:style>
  <w:style w:type="table" w:styleId="TableauGrille1Clair">
    <w:name w:val="Grid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AA75F6"/>
  </w:style>
  <w:style w:type="paragraph" w:styleId="AdresseHTML">
    <w:name w:val="HTML Address"/>
    <w:basedOn w:val="Normal"/>
    <w:link w:val="Adresse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A75F6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AA75F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AA75F6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75F6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AA75F6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D03E5"/>
    <w:rPr>
      <w:i/>
      <w:iCs/>
      <w:color w:val="D0181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AA75F6"/>
  </w:style>
  <w:style w:type="paragraph" w:styleId="Liste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A75F6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AA75F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A75F6"/>
  </w:style>
  <w:style w:type="character" w:styleId="Numrodepage">
    <w:name w:val="page number"/>
    <w:basedOn w:val="Policepardfaut"/>
    <w:uiPriority w:val="99"/>
    <w:semiHidden/>
    <w:unhideWhenUsed/>
    <w:rsid w:val="00AA75F6"/>
  </w:style>
  <w:style w:type="table" w:styleId="Tableausimple1">
    <w:name w:val="Plain Table 1"/>
    <w:basedOn w:val="Tableau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A75F6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A75F6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AA75F6"/>
  </w:style>
  <w:style w:type="character" w:customStyle="1" w:styleId="SalutationsCar">
    <w:name w:val="Salutations Car"/>
    <w:basedOn w:val="Policepardfaut"/>
    <w:link w:val="Salutations"/>
    <w:uiPriority w:val="99"/>
    <w:semiHidden/>
    <w:rsid w:val="00AA75F6"/>
  </w:style>
  <w:style w:type="paragraph" w:styleId="Signature">
    <w:name w:val="Signature"/>
    <w:basedOn w:val="Normal"/>
    <w:link w:val="Signatu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A75F6"/>
  </w:style>
  <w:style w:type="character" w:styleId="lev">
    <w:name w:val="Strong"/>
    <w:basedOn w:val="Policepardfaut"/>
    <w:uiPriority w:val="22"/>
    <w:unhideWhenUsed/>
    <w:qFormat/>
    <w:rsid w:val="00AA75F6"/>
    <w:rPr>
      <w:b/>
      <w:bCs/>
    </w:rPr>
  </w:style>
  <w:style w:type="character" w:styleId="Emphaseple">
    <w:name w:val="Subtle Emphasis"/>
    <w:basedOn w:val="Policepardfau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AA75F6"/>
  </w:style>
  <w:style w:type="table" w:styleId="Tableauprofessionnel">
    <w:name w:val="Table Professional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61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code\AppData\Roaming\Microsoft\Templates\CV%20soign&#233;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A6183C014D4E5FB61F0282F3A560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2C1A13-D0EF-4D8B-8833-D5CC9223C34F}"/>
      </w:docPartPr>
      <w:docPartBody>
        <w:p w:rsidR="00814CE2" w:rsidRDefault="00814CE2">
          <w:pPr>
            <w:pStyle w:val="ACA6183C014D4E5FB61F0282F3A560DB"/>
          </w:pPr>
          <w:r w:rsidRPr="002C476A">
            <w:rPr>
              <w:lang w:bidi="fr-FR"/>
            </w:rPr>
            <w:t>Objectif</w:t>
          </w:r>
        </w:p>
      </w:docPartBody>
    </w:docPart>
    <w:docPart>
      <w:docPartPr>
        <w:name w:val="D058164D759947B28338723B36B809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F93FDD-C179-436A-8D56-71F435CABF87}"/>
      </w:docPartPr>
      <w:docPartBody>
        <w:p w:rsidR="00814CE2" w:rsidRDefault="00814CE2">
          <w:pPr>
            <w:pStyle w:val="D058164D759947B28338723B36B80942"/>
          </w:pPr>
          <w:r w:rsidRPr="002C476A">
            <w:rPr>
              <w:lang w:bidi="fr-FR"/>
            </w:rPr>
            <w:t>Compétences</w:t>
          </w:r>
        </w:p>
      </w:docPartBody>
    </w:docPart>
    <w:docPart>
      <w:docPartPr>
        <w:name w:val="75F4A7AFE377484FB20B5EBB414BB3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31FA74-C85A-49BB-98BB-F32A92F183BA}"/>
      </w:docPartPr>
      <w:docPartBody>
        <w:p w:rsidR="00814CE2" w:rsidRDefault="00814CE2">
          <w:pPr>
            <w:pStyle w:val="75F4A7AFE377484FB20B5EBB414BB333"/>
          </w:pPr>
          <w:r w:rsidRPr="002C476A">
            <w:rPr>
              <w:lang w:bidi="fr-FR"/>
            </w:rPr>
            <w:t>Votre nom</w:t>
          </w:r>
        </w:p>
      </w:docPartBody>
    </w:docPart>
    <w:docPart>
      <w:docPartPr>
        <w:name w:val="EF70F63EFBFB4330B48332884AA420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F4BE6C-A372-439A-A9C2-FFA5D3359C71}"/>
      </w:docPartPr>
      <w:docPartBody>
        <w:p w:rsidR="00814CE2" w:rsidRDefault="00814CE2">
          <w:pPr>
            <w:pStyle w:val="EF70F63EFBFB4330B48332884AA42082"/>
          </w:pPr>
          <w:r w:rsidRPr="002C476A">
            <w:rPr>
              <w:lang w:bidi="fr-FR"/>
            </w:rPr>
            <w:t>Profession ou secteur d’activité</w:t>
          </w:r>
        </w:p>
      </w:docPartBody>
    </w:docPart>
    <w:docPart>
      <w:docPartPr>
        <w:name w:val="B43C2533D5D646F0AB4B444B6205E2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8428AE-51F4-4A98-B545-40DA9FC2B05C}"/>
      </w:docPartPr>
      <w:docPartBody>
        <w:p w:rsidR="00814CE2" w:rsidRDefault="00814CE2">
          <w:pPr>
            <w:pStyle w:val="B43C2533D5D646F0AB4B444B6205E2FB"/>
          </w:pPr>
          <w:r w:rsidRPr="002C476A">
            <w:rPr>
              <w:lang w:bidi="fr-FR"/>
            </w:rPr>
            <w:t>Établissement</w:t>
          </w:r>
        </w:p>
      </w:docPartBody>
    </w:docPart>
    <w:docPart>
      <w:docPartPr>
        <w:name w:val="20B4FF537B2C4054AE159339E3DA9A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AD04D8-1DA2-44E2-AEA8-39E5979FDB1C}"/>
      </w:docPartPr>
      <w:docPartBody>
        <w:p w:rsidR="00814CE2" w:rsidRDefault="00814CE2">
          <w:pPr>
            <w:pStyle w:val="20B4FF537B2C4054AE159339E3DA9ACD"/>
          </w:pPr>
          <w:r w:rsidRPr="002C476A">
            <w:rPr>
              <w:lang w:bidi="fr-FR"/>
            </w:rPr>
            <w:t>Avez-vous géré une équipe dans votre club, mené un projet pour une association ou participé à la rédaction du journal de votre établissement scolaire ? Décrivez les expériences qui illustrent vos qualités de leader.</w:t>
          </w:r>
        </w:p>
      </w:docPartBody>
    </w:docPart>
    <w:docPart>
      <w:docPartPr>
        <w:name w:val="19F06538DEAC4942A3D9F0BADAE32F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09CEC2-8D87-4637-B8C2-90F0C9E454F7}"/>
      </w:docPartPr>
      <w:docPartBody>
        <w:p w:rsidR="00814CE2" w:rsidRDefault="00814CE2" w:rsidP="00814CE2">
          <w:pPr>
            <w:pStyle w:val="19F06538DEAC4942A3D9F0BADAE32F41"/>
          </w:pPr>
          <w:r w:rsidRPr="002C476A">
            <w:rPr>
              <w:lang w:bidi="fr-FR"/>
            </w:rPr>
            <w:t>Expérience</w:t>
          </w:r>
        </w:p>
      </w:docPartBody>
    </w:docPart>
    <w:docPart>
      <w:docPartPr>
        <w:name w:val="17704FB9AA7B42319813CEFF1B08C6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325BCE-6621-47B7-A9CC-992D84DB0425}"/>
      </w:docPartPr>
      <w:docPartBody>
        <w:p w:rsidR="00814CE2" w:rsidRDefault="00814CE2" w:rsidP="00814CE2">
          <w:pPr>
            <w:pStyle w:val="17704FB9AA7B42319813CEFF1B08C6A3"/>
          </w:pPr>
          <w:r w:rsidRPr="002C476A">
            <w:rPr>
              <w:lang w:bidi="fr-FR"/>
            </w:rPr>
            <w:t>Formation</w:t>
          </w:r>
        </w:p>
      </w:docPartBody>
    </w:docPart>
    <w:docPart>
      <w:docPartPr>
        <w:name w:val="D24C500239D84CBDA8ECE7EA8F8C6C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85008C-13D6-4AC5-8C32-B60FB1A98D5B}"/>
      </w:docPartPr>
      <w:docPartBody>
        <w:p w:rsidR="00814CE2" w:rsidRDefault="00814CE2" w:rsidP="00814CE2">
          <w:pPr>
            <w:pStyle w:val="D24C500239D84CBDA8ECE7EA8F8C6CB0"/>
          </w:pPr>
          <w:r w:rsidRPr="002C476A">
            <w:rPr>
              <w:lang w:bidi="fr-FR"/>
            </w:rPr>
            <w:t>Expérience ou leadership de bénévolat</w:t>
          </w:r>
        </w:p>
      </w:docPartBody>
    </w:docPart>
    <w:docPart>
      <w:docPartPr>
        <w:name w:val="F3292A0775CF4C258C6FFFC7BDA06B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484F77-8839-4B19-A59E-9C4615C9F65D}"/>
      </w:docPartPr>
      <w:docPartBody>
        <w:p w:rsidR="00814CE2" w:rsidRDefault="00814CE2" w:rsidP="00814CE2">
          <w:pPr>
            <w:pStyle w:val="F3292A0775CF4C258C6FFFC7BDA06BFD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A305C8336BF346599C598C7BA941F6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C3B748-B123-4B74-97A7-BE5EE9D37951}"/>
      </w:docPartPr>
      <w:docPartBody>
        <w:p w:rsidR="00814CE2" w:rsidRDefault="00814CE2" w:rsidP="00814CE2">
          <w:pPr>
            <w:pStyle w:val="A305C8336BF346599C598C7BA941F641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D58AF121FCBD4806983D6AA60F2420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A0AB3C-B062-42B3-A374-B9D4378448B8}"/>
      </w:docPartPr>
      <w:docPartBody>
        <w:p w:rsidR="00814CE2" w:rsidRDefault="00814CE2" w:rsidP="00814CE2">
          <w:pPr>
            <w:pStyle w:val="D58AF121FCBD4806983D6AA60F242039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8A3A5626509F4D82AFDC411DEB7132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533E9C-840C-4D61-B1D9-B4F96F62F8A6}"/>
      </w:docPartPr>
      <w:docPartBody>
        <w:p w:rsidR="00814CE2" w:rsidRDefault="00814CE2" w:rsidP="00814CE2">
          <w:pPr>
            <w:pStyle w:val="8A3A5626509F4D82AFDC411DEB7132C7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75C406A26D614EB98D81A7324FA304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7413D0-2E91-4BEE-BAB3-44FA0207BD8D}"/>
      </w:docPartPr>
      <w:docPartBody>
        <w:p w:rsidR="00814CE2" w:rsidRDefault="00814CE2" w:rsidP="00814CE2">
          <w:pPr>
            <w:pStyle w:val="75C406A26D614EB98D81A7324FA3048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E2"/>
    <w:rsid w:val="0081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98A3628E382402F88029CE70F6852D2">
    <w:name w:val="698A3628E382402F88029CE70F6852D2"/>
  </w:style>
  <w:style w:type="paragraph" w:customStyle="1" w:styleId="ACA6183C014D4E5FB61F0282F3A560DB">
    <w:name w:val="ACA6183C014D4E5FB61F0282F3A560DB"/>
  </w:style>
  <w:style w:type="paragraph" w:customStyle="1" w:styleId="48466BBC238B48EA9C50D78483CD5BF8">
    <w:name w:val="48466BBC238B48EA9C50D78483CD5BF8"/>
  </w:style>
  <w:style w:type="paragraph" w:customStyle="1" w:styleId="D058164D759947B28338723B36B80942">
    <w:name w:val="D058164D759947B28338723B36B80942"/>
  </w:style>
  <w:style w:type="paragraph" w:customStyle="1" w:styleId="EECDC4FB83D64C7EA9E95C8D7C179898">
    <w:name w:val="EECDC4FB83D64C7EA9E95C8D7C179898"/>
  </w:style>
  <w:style w:type="paragraph" w:customStyle="1" w:styleId="75F4A7AFE377484FB20B5EBB414BB333">
    <w:name w:val="75F4A7AFE377484FB20B5EBB414BB333"/>
  </w:style>
  <w:style w:type="paragraph" w:customStyle="1" w:styleId="EF70F63EFBFB4330B48332884AA42082">
    <w:name w:val="EF70F63EFBFB4330B48332884AA42082"/>
  </w:style>
  <w:style w:type="paragraph" w:customStyle="1" w:styleId="C1AE0207B02E4FA8AAD278943B53E764">
    <w:name w:val="C1AE0207B02E4FA8AAD278943B53E764"/>
  </w:style>
  <w:style w:type="paragraph" w:customStyle="1" w:styleId="038171AA04EA4EDFB0C0988F1F4EF912">
    <w:name w:val="038171AA04EA4EDFB0C0988F1F4EF912"/>
  </w:style>
  <w:style w:type="paragraph" w:customStyle="1" w:styleId="F9421D48910747DABF17C42164D1CF10">
    <w:name w:val="F9421D48910747DABF17C42164D1CF10"/>
  </w:style>
  <w:style w:type="paragraph" w:customStyle="1" w:styleId="D9275EC5133B429AA1F6FDC6BE1A1C1A">
    <w:name w:val="D9275EC5133B429AA1F6FDC6BE1A1C1A"/>
  </w:style>
  <w:style w:type="paragraph" w:customStyle="1" w:styleId="393407A47DF04ABBA6FFF50CC9A447EC">
    <w:name w:val="393407A47DF04ABBA6FFF50CC9A447EC"/>
  </w:style>
  <w:style w:type="paragraph" w:customStyle="1" w:styleId="EA50835A38E4442294E71872A36EC628">
    <w:name w:val="EA50835A38E4442294E71872A36EC628"/>
  </w:style>
  <w:style w:type="paragraph" w:customStyle="1" w:styleId="B5524CE8BDBE4B8BBE8F8D901D3FDB7D">
    <w:name w:val="B5524CE8BDBE4B8BBE8F8D901D3FDB7D"/>
  </w:style>
  <w:style w:type="paragraph" w:customStyle="1" w:styleId="49DCA242D20E4A038A8339145888B365">
    <w:name w:val="49DCA242D20E4A038A8339145888B365"/>
  </w:style>
  <w:style w:type="paragraph" w:customStyle="1" w:styleId="DCCAC334EF96419DBFFB9EE93192D4F0">
    <w:name w:val="DCCAC334EF96419DBFFB9EE93192D4F0"/>
  </w:style>
  <w:style w:type="paragraph" w:customStyle="1" w:styleId="0A9BDDE7F5A04E83AFBE8E8DB3943C3E">
    <w:name w:val="0A9BDDE7F5A04E83AFBE8E8DB3943C3E"/>
  </w:style>
  <w:style w:type="paragraph" w:customStyle="1" w:styleId="10F896368A6548C5B5CE6BB54BE50F16">
    <w:name w:val="10F896368A6548C5B5CE6BB54BE50F16"/>
  </w:style>
  <w:style w:type="paragraph" w:customStyle="1" w:styleId="73038FF23E4047DF8980B7D2DCDCEF40">
    <w:name w:val="73038FF23E4047DF8980B7D2DCDCEF40"/>
  </w:style>
  <w:style w:type="paragraph" w:customStyle="1" w:styleId="E2207F4192F14D2EBFE812F66633C6D3">
    <w:name w:val="E2207F4192F14D2EBFE812F66633C6D3"/>
  </w:style>
  <w:style w:type="paragraph" w:customStyle="1" w:styleId="67D7A498DB7F42D28E74492361E2C8F1">
    <w:name w:val="67D7A498DB7F42D28E74492361E2C8F1"/>
  </w:style>
  <w:style w:type="paragraph" w:customStyle="1" w:styleId="B5198A4E577A4AC58011A7B25D780B62">
    <w:name w:val="B5198A4E577A4AC58011A7B25D780B62"/>
  </w:style>
  <w:style w:type="paragraph" w:customStyle="1" w:styleId="755A42ECF9B5426EB385097A7FE5AB72">
    <w:name w:val="755A42ECF9B5426EB385097A7FE5AB72"/>
  </w:style>
  <w:style w:type="paragraph" w:customStyle="1" w:styleId="17032010AC8B44DFB71CD29F0AFD7F50">
    <w:name w:val="17032010AC8B44DFB71CD29F0AFD7F50"/>
  </w:style>
  <w:style w:type="paragraph" w:customStyle="1" w:styleId="190D2E36BB314CB788B6A4CA8BFAF60D">
    <w:name w:val="190D2E36BB314CB788B6A4CA8BFAF60D"/>
  </w:style>
  <w:style w:type="paragraph" w:customStyle="1" w:styleId="F8B4900EE3324F9DB1188D24C98AB356">
    <w:name w:val="F8B4900EE3324F9DB1188D24C98AB356"/>
  </w:style>
  <w:style w:type="paragraph" w:customStyle="1" w:styleId="B43C2533D5D646F0AB4B444B6205E2FB">
    <w:name w:val="B43C2533D5D646F0AB4B444B6205E2FB"/>
  </w:style>
  <w:style w:type="paragraph" w:customStyle="1" w:styleId="3543321522534F6B832234BC4DCB9807">
    <w:name w:val="3543321522534F6B832234BC4DCB9807"/>
  </w:style>
  <w:style w:type="paragraph" w:customStyle="1" w:styleId="062B92C5EFC84E459BC57C2A035D129B">
    <w:name w:val="062B92C5EFC84E459BC57C2A035D129B"/>
  </w:style>
  <w:style w:type="paragraph" w:customStyle="1" w:styleId="20B4FF537B2C4054AE159339E3DA9ACD">
    <w:name w:val="20B4FF537B2C4054AE159339E3DA9ACD"/>
  </w:style>
  <w:style w:type="paragraph" w:customStyle="1" w:styleId="19F06538DEAC4942A3D9F0BADAE32F41">
    <w:name w:val="19F06538DEAC4942A3D9F0BADAE32F41"/>
    <w:rsid w:val="00814CE2"/>
  </w:style>
  <w:style w:type="paragraph" w:customStyle="1" w:styleId="17704FB9AA7B42319813CEFF1B08C6A3">
    <w:name w:val="17704FB9AA7B42319813CEFF1B08C6A3"/>
    <w:rsid w:val="00814CE2"/>
  </w:style>
  <w:style w:type="paragraph" w:customStyle="1" w:styleId="D24C500239D84CBDA8ECE7EA8F8C6CB0">
    <w:name w:val="D24C500239D84CBDA8ECE7EA8F8C6CB0"/>
    <w:rsid w:val="00814CE2"/>
  </w:style>
  <w:style w:type="paragraph" w:customStyle="1" w:styleId="9D375D558E554389A99216A36FE42129">
    <w:name w:val="9D375D558E554389A99216A36FE42129"/>
    <w:rsid w:val="00814CE2"/>
  </w:style>
  <w:style w:type="paragraph" w:customStyle="1" w:styleId="54E87F5DFEB742AC8D56974F409A3BB2">
    <w:name w:val="54E87F5DFEB742AC8D56974F409A3BB2"/>
    <w:rsid w:val="00814CE2"/>
  </w:style>
  <w:style w:type="paragraph" w:customStyle="1" w:styleId="F3292A0775CF4C258C6FFFC7BDA06BFD">
    <w:name w:val="F3292A0775CF4C258C6FFFC7BDA06BFD"/>
    <w:rsid w:val="00814CE2"/>
  </w:style>
  <w:style w:type="paragraph" w:customStyle="1" w:styleId="A305C8336BF346599C598C7BA941F641">
    <w:name w:val="A305C8336BF346599C598C7BA941F641"/>
    <w:rsid w:val="00814CE2"/>
  </w:style>
  <w:style w:type="paragraph" w:customStyle="1" w:styleId="D58AF121FCBD4806983D6AA60F242039">
    <w:name w:val="D58AF121FCBD4806983D6AA60F242039"/>
    <w:rsid w:val="00814CE2"/>
  </w:style>
  <w:style w:type="paragraph" w:customStyle="1" w:styleId="8A3A5626509F4D82AFDC411DEB7132C7">
    <w:name w:val="8A3A5626509F4D82AFDC411DEB7132C7"/>
    <w:rsid w:val="00814CE2"/>
  </w:style>
  <w:style w:type="paragraph" w:customStyle="1" w:styleId="75C406A26D614EB98D81A7324FA30487">
    <w:name w:val="75C406A26D614EB98D81A7324FA30487"/>
    <w:rsid w:val="00814CE2"/>
  </w:style>
  <w:style w:type="paragraph" w:customStyle="1" w:styleId="AB605419E3EE4945B33BEE1DDBC52F72">
    <w:name w:val="AB605419E3EE4945B33BEE1DDBC52F72"/>
    <w:rsid w:val="00814CE2"/>
  </w:style>
  <w:style w:type="paragraph" w:customStyle="1" w:styleId="0194DEFBB9994413A134C9CA31C7BDA6">
    <w:name w:val="0194DEFBB9994413A134C9CA31C7BDA6"/>
    <w:rsid w:val="00814CE2"/>
  </w:style>
  <w:style w:type="paragraph" w:customStyle="1" w:styleId="3E01AC71AA2742D5A6A7B9EDBC5BB332">
    <w:name w:val="3E01AC71AA2742D5A6A7B9EDBC5BB332"/>
    <w:rsid w:val="00814CE2"/>
  </w:style>
  <w:style w:type="paragraph" w:customStyle="1" w:styleId="10A25FB9C6874891B78CC62C406B54F2">
    <w:name w:val="10A25FB9C6874891B78CC62C406B54F2"/>
    <w:rsid w:val="00814CE2"/>
  </w:style>
  <w:style w:type="paragraph" w:customStyle="1" w:styleId="4B6F7282B880492189B09094C3B62A8F">
    <w:name w:val="4B6F7282B880492189B09094C3B62A8F"/>
    <w:rsid w:val="00814CE2"/>
  </w:style>
  <w:style w:type="paragraph" w:customStyle="1" w:styleId="233402CB783F4A529E7828AC297B1D70">
    <w:name w:val="233402CB783F4A529E7828AC297B1D70"/>
    <w:rsid w:val="00814CE2"/>
  </w:style>
  <w:style w:type="paragraph" w:customStyle="1" w:styleId="A3DBAD307A984CFEBE9C70CD0566EEAA">
    <w:name w:val="A3DBAD307A984CFEBE9C70CD0566EEAA"/>
    <w:rsid w:val="00814CE2"/>
  </w:style>
  <w:style w:type="paragraph" w:customStyle="1" w:styleId="BD839CB6E74645B1976B200546528386">
    <w:name w:val="BD839CB6E74645B1976B200546528386"/>
    <w:rsid w:val="00814C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soigné, conçu par MOO</Template>
  <TotalTime>0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rapport sur le brief projet n1
maquetter une application et un site web</dc:subject>
  <dc:creator/>
  <cp:keywords/>
  <dc:description/>
  <cp:lastModifiedBy/>
  <cp:revision>1</cp:revision>
  <dcterms:created xsi:type="dcterms:W3CDTF">2019-12-19T09:15:00Z</dcterms:created>
  <dcterms:modified xsi:type="dcterms:W3CDTF">2019-12-20T10:06:00Z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